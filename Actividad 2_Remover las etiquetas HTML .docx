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630"/>
        <w:gridCol w:w="3960"/>
      </w:tblGrid>
      <w:tr w:rsidR="00E8135E" w:rsidRPr="00356B81" w14:paraId="377AF98C" w14:textId="77777777" w:rsidTr="00124B36">
        <w:trPr>
          <w:trHeight w:val="106"/>
        </w:trPr>
        <w:tc>
          <w:tcPr>
            <w:tcW w:w="5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81478" w14:textId="07160AC0" w:rsidR="00124B36" w:rsidRPr="00356B81" w:rsidRDefault="00E8135E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Nombre: </w:t>
            </w:r>
          </w:p>
          <w:p w14:paraId="73A72257" w14:textId="6A158822" w:rsidR="00124B36" w:rsidRPr="00356B81" w:rsidRDefault="00124B36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>Leslie Pucheta</w:t>
            </w:r>
          </w:p>
          <w:p w14:paraId="57147A1C" w14:textId="47B75E38" w:rsidR="00124B36" w:rsidRPr="00356B81" w:rsidRDefault="00124B36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>Eric Cortez</w:t>
            </w:r>
          </w:p>
          <w:p w14:paraId="60A660E2" w14:textId="0B6FEF0A" w:rsidR="00124B36" w:rsidRPr="00356B81" w:rsidRDefault="00124B36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Joel </w:t>
            </w:r>
            <w:r w:rsidR="008A1390" w:rsidRPr="00356B81">
              <w:rPr>
                <w:rFonts w:ascii="Arial" w:eastAsia="Times New Roman" w:hAnsi="Arial" w:cs="Arial"/>
                <w:b/>
                <w:bCs/>
                <w:color w:val="000000"/>
              </w:rPr>
              <w:t>Hernández</w:t>
            </w:r>
          </w:p>
          <w:p w14:paraId="5CC1FBE1" w14:textId="7C463924" w:rsidR="00E8135E" w:rsidRPr="00356B81" w:rsidRDefault="00E8135E" w:rsidP="004240A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>Marc Nadal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B1E1E" w14:textId="32AF1A8C" w:rsidR="00124B36" w:rsidRPr="00356B81" w:rsidRDefault="00E8135E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Matricula: </w:t>
            </w:r>
          </w:p>
          <w:p w14:paraId="029A48CD" w14:textId="1A845B11" w:rsidR="00124B36" w:rsidRPr="00356B81" w:rsidRDefault="008A1390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>4500714</w:t>
            </w:r>
          </w:p>
          <w:p w14:paraId="1568CB5C" w14:textId="7EDE28D8" w:rsidR="00124B36" w:rsidRPr="00356B81" w:rsidRDefault="00124B36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>2897328</w:t>
            </w:r>
          </w:p>
          <w:p w14:paraId="07A41278" w14:textId="2B14ED9D" w:rsidR="00124B36" w:rsidRPr="00356B81" w:rsidRDefault="00124B36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>2785443</w:t>
            </w:r>
          </w:p>
          <w:p w14:paraId="18E8D689" w14:textId="6489A5D1" w:rsidR="00E8135E" w:rsidRPr="00356B81" w:rsidRDefault="00E8135E" w:rsidP="004240A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>2876776</w:t>
            </w:r>
          </w:p>
        </w:tc>
      </w:tr>
      <w:tr w:rsidR="00E8135E" w:rsidRPr="00356B81" w14:paraId="12AA0408" w14:textId="77777777" w:rsidTr="00356B81">
        <w:trPr>
          <w:trHeight w:val="326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4370C" w14:textId="77777777" w:rsidR="00E8135E" w:rsidRPr="00356B81" w:rsidRDefault="00E8135E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>Nombre del curso:</w:t>
            </w:r>
          </w:p>
          <w:p w14:paraId="198069E7" w14:textId="77777777" w:rsidR="00E8135E" w:rsidRPr="00356B81" w:rsidRDefault="0002456F" w:rsidP="004240AA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>Proyectos de Ingeniería de Software</w:t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92A4" w14:textId="77777777" w:rsidR="00E8135E" w:rsidRPr="00356B81" w:rsidRDefault="00E8135E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Nombre del profesor: </w:t>
            </w:r>
          </w:p>
          <w:p w14:paraId="2FE5819C" w14:textId="77777777" w:rsidR="00E8135E" w:rsidRPr="00356B81" w:rsidRDefault="0002456F" w:rsidP="004240A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>Yahve</w:t>
            </w:r>
            <w:proofErr w:type="spellEnd"/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Isaías Solís Aranda</w:t>
            </w:r>
          </w:p>
        </w:tc>
      </w:tr>
      <w:tr w:rsidR="00E8135E" w:rsidRPr="00356B81" w14:paraId="41559471" w14:textId="77777777" w:rsidTr="00356B81">
        <w:trPr>
          <w:trHeight w:val="57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22E31" w14:textId="77777777" w:rsidR="00356B81" w:rsidRPr="00356B81" w:rsidRDefault="00E8135E" w:rsidP="00356B81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Modulo </w:t>
            </w:r>
            <w:r w:rsidR="00671843" w:rsidRPr="00356B8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  <w:r w:rsidR="001366AE" w:rsidRPr="00356B8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  <w:p w14:paraId="1F696FE4" w14:textId="68979955" w:rsidR="00E8135E" w:rsidRPr="00356B81" w:rsidRDefault="008A1390" w:rsidP="00356B8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>Paradigmas del desarrollo de software</w:t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B5EBC" w14:textId="77777777" w:rsidR="00356B81" w:rsidRPr="00356B81" w:rsidRDefault="00356B81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>Actividad 2</w:t>
            </w: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</w:p>
          <w:p w14:paraId="2AF62E29" w14:textId="7212DF3F" w:rsidR="00E8135E" w:rsidRPr="00356B81" w:rsidRDefault="00356B81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>Remover las etiquetas HTML</w:t>
            </w:r>
          </w:p>
        </w:tc>
      </w:tr>
      <w:tr w:rsidR="00E8135E" w:rsidRPr="00356B81" w14:paraId="4445F99C" w14:textId="77777777" w:rsidTr="00E8135E">
        <w:trPr>
          <w:trHeight w:val="187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C79B6" w14:textId="6D1EDB91" w:rsidR="00E8135E" w:rsidRPr="00356B81" w:rsidRDefault="00E8135E" w:rsidP="004240A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>Fecha: </w:t>
            </w:r>
            <w:r w:rsidR="00124B36" w:rsidRPr="00356B8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10 </w:t>
            </w:r>
            <w:proofErr w:type="gramStart"/>
            <w:r w:rsidR="00124B36" w:rsidRPr="00356B81">
              <w:rPr>
                <w:rFonts w:ascii="Arial" w:eastAsia="Times New Roman" w:hAnsi="Arial" w:cs="Arial"/>
                <w:b/>
                <w:bCs/>
                <w:color w:val="000000"/>
              </w:rPr>
              <w:t>Febrero</w:t>
            </w:r>
            <w:proofErr w:type="gramEnd"/>
            <w:r w:rsidR="001366AE" w:rsidRPr="00356B81">
              <w:rPr>
                <w:rFonts w:ascii="Arial" w:eastAsia="Times New Roman" w:hAnsi="Arial" w:cs="Arial"/>
                <w:b/>
                <w:bCs/>
                <w:color w:val="000000"/>
              </w:rPr>
              <w:t>, 202</w:t>
            </w:r>
            <w:r w:rsidR="00671843" w:rsidRPr="00356B8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</w:tr>
      <w:tr w:rsidR="00E8135E" w:rsidRPr="00356B81" w14:paraId="5FB9E825" w14:textId="77777777" w:rsidTr="004240AA">
        <w:trPr>
          <w:trHeight w:val="43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59BE1" w14:textId="77777777" w:rsidR="00E8135E" w:rsidRPr="00356B81" w:rsidRDefault="00E8135E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56B81">
              <w:rPr>
                <w:rFonts w:ascii="Arial" w:eastAsia="Times New Roman" w:hAnsi="Arial" w:cs="Arial"/>
                <w:b/>
                <w:bCs/>
                <w:color w:val="000000"/>
              </w:rPr>
              <w:t>Bibliografía:</w:t>
            </w:r>
          </w:p>
        </w:tc>
      </w:tr>
    </w:tbl>
    <w:p w14:paraId="5814414E" w14:textId="77777777" w:rsidR="00356B81" w:rsidRPr="00356B81" w:rsidRDefault="00356B81" w:rsidP="00356B8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56B81">
        <w:rPr>
          <w:rFonts w:eastAsia="Times New Roman" w:cstheme="minorHAnsi"/>
          <w:sz w:val="20"/>
          <w:szCs w:val="20"/>
        </w:rPr>
        <w:t>Desarrollo:</w:t>
      </w:r>
    </w:p>
    <w:p w14:paraId="1C1A4081" w14:textId="77777777" w:rsidR="00356B81" w:rsidRPr="00356B81" w:rsidRDefault="00356B81" w:rsidP="00356B8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56B81">
        <w:rPr>
          <w:rFonts w:eastAsia="Times New Roman" w:cstheme="minorHAnsi"/>
          <w:sz w:val="20"/>
          <w:szCs w:val="20"/>
        </w:rPr>
        <w:t>En esta actividad vas a eliminar las etiquetas HTML de los archivos de entrada y generar un archivo nuevo sin las etiquetas HTML. Para lograr esto debes utilizar el mismo lenguaje de programación que la actividad anterior; realiza los siguientes pasos.</w:t>
      </w:r>
    </w:p>
    <w:p w14:paraId="36294F4F" w14:textId="77777777" w:rsidR="00356B81" w:rsidRPr="00356B81" w:rsidRDefault="00356B81" w:rsidP="00356B8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56B81">
        <w:rPr>
          <w:rFonts w:eastAsia="Times New Roman" w:cstheme="minorHAnsi"/>
          <w:b/>
          <w:bCs/>
          <w:sz w:val="20"/>
          <w:szCs w:val="20"/>
        </w:rPr>
        <w:t>Eliminar etiquetas HTML</w:t>
      </w:r>
    </w:p>
    <w:p w14:paraId="69D4573F" w14:textId="77777777" w:rsidR="00356B81" w:rsidRPr="00356B81" w:rsidRDefault="00356B81" w:rsidP="00356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56B81">
        <w:rPr>
          <w:rFonts w:eastAsia="Times New Roman" w:cstheme="minorHAnsi"/>
          <w:sz w:val="20"/>
          <w:szCs w:val="20"/>
        </w:rPr>
        <w:t>Abre un archivo HTML y busca las etiquetas HTML existentes en él.</w:t>
      </w:r>
    </w:p>
    <w:p w14:paraId="12240C04" w14:textId="77777777" w:rsidR="00356B81" w:rsidRPr="00356B81" w:rsidRDefault="00356B81" w:rsidP="00356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56B81">
        <w:rPr>
          <w:rFonts w:eastAsia="Times New Roman" w:cstheme="minorHAnsi"/>
          <w:sz w:val="20"/>
          <w:szCs w:val="20"/>
        </w:rPr>
        <w:t>Crea un nuevo archivo de salida que no incluya las etiquetas HTML.</w:t>
      </w:r>
    </w:p>
    <w:p w14:paraId="0BEDC029" w14:textId="77777777" w:rsidR="00356B81" w:rsidRPr="00356B81" w:rsidRDefault="00356B81" w:rsidP="00356B8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56B81">
        <w:rPr>
          <w:rFonts w:eastAsia="Times New Roman" w:cstheme="minorHAnsi"/>
          <w:sz w:val="20"/>
          <w:szCs w:val="20"/>
        </w:rPr>
        <w:t>Aunque esta tarea suena simple, te puede tomar más tiempo de lo esperado. Te recomiendo que hagas una investigación rápida sobre expresiones naturales.</w:t>
      </w:r>
    </w:p>
    <w:p w14:paraId="3AF19C0B" w14:textId="77777777" w:rsidR="00356B81" w:rsidRPr="00356B81" w:rsidRDefault="00356B81" w:rsidP="00356B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56B81">
        <w:rPr>
          <w:rFonts w:eastAsia="Times New Roman" w:cstheme="minorHAnsi"/>
          <w:sz w:val="20"/>
          <w:szCs w:val="20"/>
        </w:rPr>
        <w:t>Ya sea que programes tus propias funciones o heredes las de tu compilador, la función debe recibir como parámetro el nombre del archivo. Por ejemplo, </w:t>
      </w:r>
      <w:proofErr w:type="spellStart"/>
      <w:r w:rsidRPr="00356B81">
        <w:rPr>
          <w:rFonts w:eastAsia="Times New Roman" w:cstheme="minorHAnsi"/>
          <w:sz w:val="20"/>
          <w:szCs w:val="20"/>
        </w:rPr>
        <w:t>remove_html_tags</w:t>
      </w:r>
      <w:proofErr w:type="spellEnd"/>
      <w:r w:rsidRPr="00356B81">
        <w:rPr>
          <w:rFonts w:eastAsia="Times New Roman" w:cstheme="minorHAnsi"/>
          <w:sz w:val="20"/>
          <w:szCs w:val="20"/>
        </w:rPr>
        <w:t>(001.html).</w:t>
      </w:r>
    </w:p>
    <w:p w14:paraId="61FC1FD8" w14:textId="77777777" w:rsidR="00356B81" w:rsidRPr="00356B81" w:rsidRDefault="00356B81" w:rsidP="00356B8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56B81">
        <w:rPr>
          <w:rFonts w:eastAsia="Times New Roman" w:cstheme="minorHAnsi"/>
          <w:b/>
          <w:bCs/>
          <w:sz w:val="20"/>
          <w:szCs w:val="20"/>
        </w:rPr>
        <w:t>Medición de tiempos</w:t>
      </w:r>
    </w:p>
    <w:p w14:paraId="205E971C" w14:textId="77777777" w:rsidR="00356B81" w:rsidRPr="00356B81" w:rsidRDefault="00356B81" w:rsidP="00356B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56B81">
        <w:rPr>
          <w:rFonts w:eastAsia="Times New Roman" w:cstheme="minorHAnsi"/>
          <w:sz w:val="20"/>
          <w:szCs w:val="20"/>
        </w:rPr>
        <w:t>Agrega un archivo log de salida con nombre a2_matricula.txt</w:t>
      </w:r>
    </w:p>
    <w:p w14:paraId="67D7C764" w14:textId="77777777" w:rsidR="00356B81" w:rsidRPr="00356B81" w:rsidRDefault="00356B81" w:rsidP="00356B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56B81">
        <w:rPr>
          <w:rFonts w:eastAsia="Times New Roman" w:cstheme="minorHAnsi"/>
          <w:sz w:val="20"/>
          <w:szCs w:val="20"/>
        </w:rPr>
        <w:t>Cronometra lo siguiente:</w:t>
      </w:r>
    </w:p>
    <w:p w14:paraId="5C092656" w14:textId="77777777" w:rsidR="00356B81" w:rsidRPr="00356B81" w:rsidRDefault="00356B81" w:rsidP="0035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56B81">
        <w:rPr>
          <w:rFonts w:eastAsia="Times New Roman" w:cstheme="minorHAnsi"/>
          <w:sz w:val="20"/>
          <w:szCs w:val="20"/>
        </w:rPr>
        <w:t>El tiempo que tarda tu función en eliminar las etiquetas HTML de cada archivo.</w:t>
      </w:r>
    </w:p>
    <w:p w14:paraId="6610975E" w14:textId="77777777" w:rsidR="00356B81" w:rsidRPr="00356B81" w:rsidRDefault="00356B81" w:rsidP="0035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56B81">
        <w:rPr>
          <w:rFonts w:eastAsia="Times New Roman" w:cstheme="minorHAnsi"/>
          <w:sz w:val="20"/>
          <w:szCs w:val="20"/>
        </w:rPr>
        <w:lastRenderedPageBreak/>
        <w:t>El tiempo que tarda todo el programa en ejecutar el proceso completo. Esto no necesariamente tiene que ser igual a la suma de todos los archivos.</w:t>
      </w:r>
    </w:p>
    <w:p w14:paraId="258BE118" w14:textId="77777777" w:rsidR="00356B81" w:rsidRPr="00356B81" w:rsidRDefault="00356B81" w:rsidP="00356B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56B81">
        <w:rPr>
          <w:rFonts w:eastAsia="Times New Roman" w:cstheme="minorHAnsi"/>
          <w:sz w:val="20"/>
          <w:szCs w:val="20"/>
        </w:rPr>
        <w:t>En tu reporte incluye el archivo de salida, utiliza una plantilla similar a la siguiente figura.</w:t>
      </w:r>
    </w:p>
    <w:p w14:paraId="7A0BB25F" w14:textId="58D7DBA9" w:rsidR="008B32C7" w:rsidRPr="00356B81" w:rsidRDefault="00356B81" w:rsidP="0002456F">
      <w:pPr>
        <w:spacing w:before="100" w:beforeAutospacing="1" w:after="100" w:afterAutospacing="1" w:line="240" w:lineRule="auto"/>
      </w:pPr>
      <w:r w:rsidRPr="00356B81">
        <w:rPr>
          <w:noProof/>
        </w:rPr>
        <w:drawing>
          <wp:anchor distT="0" distB="0" distL="114300" distR="114300" simplePos="0" relativeHeight="251658240" behindDoc="0" locked="0" layoutInCell="1" allowOverlap="1" wp14:anchorId="10770C53" wp14:editId="6C12C5E6">
            <wp:simplePos x="0" y="0"/>
            <wp:positionH relativeFrom="margin">
              <wp:align>left</wp:align>
            </wp:positionH>
            <wp:positionV relativeFrom="paragraph">
              <wp:posOffset>3027680</wp:posOffset>
            </wp:positionV>
            <wp:extent cx="2854325" cy="4356100"/>
            <wp:effectExtent l="0" t="0" r="3175" b="6350"/>
            <wp:wrapSquare wrapText="bothSides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6B81">
        <w:rPr>
          <w:noProof/>
        </w:rPr>
        <w:drawing>
          <wp:inline distT="0" distB="0" distL="0" distR="0" wp14:anchorId="11656E44" wp14:editId="7E732FD7">
            <wp:extent cx="5943600" cy="28467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EC1C" w14:textId="446B0627" w:rsidR="00124B36" w:rsidRPr="00356B81" w:rsidRDefault="00124B36" w:rsidP="0002456F">
      <w:pPr>
        <w:spacing w:before="100" w:beforeAutospacing="1" w:after="100" w:afterAutospacing="1" w:line="240" w:lineRule="auto"/>
      </w:pPr>
    </w:p>
    <w:sectPr w:rsidR="00124B36" w:rsidRPr="00356B8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FCE04" w14:textId="77777777" w:rsidR="003D48ED" w:rsidRDefault="003D48ED" w:rsidP="00E8135E">
      <w:pPr>
        <w:spacing w:after="0" w:line="240" w:lineRule="auto"/>
      </w:pPr>
      <w:r>
        <w:separator/>
      </w:r>
    </w:p>
  </w:endnote>
  <w:endnote w:type="continuationSeparator" w:id="0">
    <w:p w14:paraId="19F0EDFD" w14:textId="77777777" w:rsidR="003D48ED" w:rsidRDefault="003D48ED" w:rsidP="00E81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6A4DA" w14:textId="77777777" w:rsidR="003D48ED" w:rsidRDefault="003D48ED" w:rsidP="00E8135E">
      <w:pPr>
        <w:spacing w:after="0" w:line="240" w:lineRule="auto"/>
      </w:pPr>
      <w:r>
        <w:separator/>
      </w:r>
    </w:p>
  </w:footnote>
  <w:footnote w:type="continuationSeparator" w:id="0">
    <w:p w14:paraId="49D2843A" w14:textId="77777777" w:rsidR="003D48ED" w:rsidRDefault="003D48ED" w:rsidP="00E81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E5B02" w14:textId="77777777" w:rsidR="00E8135E" w:rsidRPr="00E8135E" w:rsidRDefault="00E8135E" w:rsidP="00E8135E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0A583A">
      <w:rPr>
        <w:rFonts w:ascii="Arial" w:eastAsia="Times New Roman" w:hAnsi="Arial" w:cs="Arial"/>
        <w:noProof/>
        <w:color w:val="000000"/>
        <w:bdr w:val="none" w:sz="0" w:space="0" w:color="auto" w:frame="1"/>
        <w:lang w:val="en-US"/>
      </w:rPr>
      <w:drawing>
        <wp:inline distT="0" distB="0" distL="0" distR="0" wp14:anchorId="5706507D" wp14:editId="284AA361">
          <wp:extent cx="1828800" cy="571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A583A">
      <w:rPr>
        <w:rFonts w:ascii="Arial" w:eastAsia="Times New Roman" w:hAnsi="Arial" w:cs="Arial"/>
        <w:color w:val="000000"/>
        <w:lang w:val="en-US"/>
      </w:rPr>
      <w:t xml:space="preserve">                            </w:t>
    </w:r>
    <w:r>
      <w:rPr>
        <w:rFonts w:ascii="Arial" w:eastAsia="Times New Roman" w:hAnsi="Arial" w:cs="Arial"/>
        <w:color w:val="000000"/>
        <w:lang w:val="en-US"/>
      </w:rPr>
      <w:tab/>
    </w:r>
    <w:r>
      <w:rPr>
        <w:rFonts w:ascii="Arial" w:eastAsia="Times New Roman" w:hAnsi="Arial" w:cs="Arial"/>
        <w:color w:val="000000"/>
        <w:lang w:val="en-US"/>
      </w:rPr>
      <w:tab/>
    </w:r>
    <w:r>
      <w:rPr>
        <w:rFonts w:ascii="Arial" w:eastAsia="Times New Roman" w:hAnsi="Arial" w:cs="Arial"/>
        <w:color w:val="000000"/>
        <w:lang w:val="en-US"/>
      </w:rPr>
      <w:tab/>
    </w:r>
    <w:r>
      <w:rPr>
        <w:rFonts w:ascii="Arial" w:eastAsia="Times New Roman" w:hAnsi="Arial" w:cs="Arial"/>
        <w:color w:val="000000"/>
        <w:lang w:val="en-US"/>
      </w:rPr>
      <w:tab/>
    </w:r>
    <w:r>
      <w:rPr>
        <w:rFonts w:ascii="Arial" w:eastAsia="Times New Roman" w:hAnsi="Arial" w:cs="Arial"/>
        <w:color w:val="000000"/>
        <w:lang w:val="en-US"/>
      </w:rPr>
      <w:tab/>
    </w:r>
    <w:r>
      <w:rPr>
        <w:rFonts w:ascii="Arial" w:eastAsia="Times New Roman" w:hAnsi="Arial" w:cs="Arial"/>
        <w:color w:val="000000"/>
        <w:lang w:val="en-US"/>
      </w:rPr>
      <w:tab/>
    </w:r>
    <w:proofErr w:type="spellStart"/>
    <w:r w:rsidRPr="000A583A">
      <w:rPr>
        <w:rFonts w:ascii="Arial" w:eastAsia="Times New Roman" w:hAnsi="Arial" w:cs="Arial"/>
        <w:color w:val="000000"/>
        <w:sz w:val="20"/>
        <w:szCs w:val="20"/>
        <w:lang w:val="en-US"/>
      </w:rPr>
      <w:t>Reporte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3607"/>
    <w:multiLevelType w:val="multilevel"/>
    <w:tmpl w:val="E84A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21928"/>
    <w:multiLevelType w:val="multilevel"/>
    <w:tmpl w:val="80C2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F035D"/>
    <w:multiLevelType w:val="multilevel"/>
    <w:tmpl w:val="6EE011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8138F"/>
    <w:multiLevelType w:val="multilevel"/>
    <w:tmpl w:val="12F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A5AA7"/>
    <w:multiLevelType w:val="multilevel"/>
    <w:tmpl w:val="1884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44A4B"/>
    <w:multiLevelType w:val="multilevel"/>
    <w:tmpl w:val="D082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36"/>
    <w:rsid w:val="0002456F"/>
    <w:rsid w:val="00124B36"/>
    <w:rsid w:val="001366AE"/>
    <w:rsid w:val="001D62DC"/>
    <w:rsid w:val="00306A97"/>
    <w:rsid w:val="00356B81"/>
    <w:rsid w:val="003D48ED"/>
    <w:rsid w:val="005B43CB"/>
    <w:rsid w:val="00671843"/>
    <w:rsid w:val="00720C00"/>
    <w:rsid w:val="007B3A81"/>
    <w:rsid w:val="008A1390"/>
    <w:rsid w:val="008B2869"/>
    <w:rsid w:val="008B32C7"/>
    <w:rsid w:val="008C5720"/>
    <w:rsid w:val="0092210B"/>
    <w:rsid w:val="0099541A"/>
    <w:rsid w:val="009B2CDE"/>
    <w:rsid w:val="00BC3D45"/>
    <w:rsid w:val="00BD6EFB"/>
    <w:rsid w:val="00D20CC1"/>
    <w:rsid w:val="00E8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34DB"/>
  <w15:chartTrackingRefBased/>
  <w15:docId w15:val="{6970141A-F182-40AF-8066-80A3B9A7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35E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35E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E81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35E"/>
    <w:rPr>
      <w:lang w:val="es-MX"/>
    </w:rPr>
  </w:style>
  <w:style w:type="paragraph" w:styleId="NormalWeb">
    <w:name w:val="Normal (Web)"/>
    <w:basedOn w:val="Normal"/>
    <w:uiPriority w:val="99"/>
    <w:semiHidden/>
    <w:unhideWhenUsed/>
    <w:rsid w:val="0013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36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6AE"/>
    <w:rPr>
      <w:color w:val="605E5C"/>
      <w:shd w:val="clear" w:color="auto" w:fill="E1DFDD"/>
    </w:rPr>
  </w:style>
  <w:style w:type="paragraph" w:customStyle="1" w:styleId="pcolor5">
    <w:name w:val="pcolor5"/>
    <w:basedOn w:val="Normal"/>
    <w:rsid w:val="00356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56B81"/>
    <w:rPr>
      <w:b/>
      <w:bCs/>
    </w:rPr>
  </w:style>
  <w:style w:type="character" w:customStyle="1" w:styleId="code">
    <w:name w:val="code"/>
    <w:basedOn w:val="DefaultParagraphFont"/>
    <w:rsid w:val="00356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arcn\Documents\Custom%20Office%20Templates\Tecmi_Proyectos%20de%20Ingenier&#237;a%20de%20Softwa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Tecmi_Proyectos de Ingeniería de Software.dotx</Template>
  <TotalTime>11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marcn</dc:creator>
  <cp:keywords/>
  <dc:description/>
  <cp:lastModifiedBy>MARC NADAL PARRA</cp:lastModifiedBy>
  <cp:revision>2</cp:revision>
  <dcterms:created xsi:type="dcterms:W3CDTF">2022-02-10T06:10:00Z</dcterms:created>
  <dcterms:modified xsi:type="dcterms:W3CDTF">2022-02-10T06:23:00Z</dcterms:modified>
</cp:coreProperties>
</file>